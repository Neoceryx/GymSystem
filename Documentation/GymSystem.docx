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5" w:rsidRDefault="0043335F" w:rsidP="0043335F">
      <w:pPr>
        <w:pStyle w:val="Puesto"/>
        <w:rPr>
          <w:rFonts w:ascii="Corbel" w:hAnsi="Corbel"/>
          <w:noProof/>
          <w:color w:val="0D5672"/>
          <w:lang w:val="es-ES"/>
        </w:rPr>
      </w:pPr>
      <w:r>
        <w:rPr>
          <w:rFonts w:ascii="Corbel" w:hAnsi="Corbel"/>
          <w:noProof/>
          <w:color w:val="0D5672"/>
          <w:lang w:val="es-ES"/>
        </w:rPr>
        <w:t>Sistema web para Administrar un gimnasio</w:t>
      </w:r>
    </w:p>
    <w:p w:rsidR="0043335F" w:rsidRPr="0043335F" w:rsidRDefault="0043335F" w:rsidP="0043335F">
      <w:pPr>
        <w:rPr>
          <w:lang w:val="es-ES"/>
        </w:rPr>
      </w:pPr>
    </w:p>
    <w:p w:rsidR="00066685" w:rsidRDefault="0043335F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Desarrollar un sistema web que permita administrar al personal de un gimnasio, como son los miembros que se suscrbien al mismo, asi como tambien a los entrenadores que se pudiesen contratar.</w:t>
      </w:r>
    </w:p>
    <w:p w:rsidR="0043335F" w:rsidRDefault="0043335F">
      <w:pPr>
        <w:rPr>
          <w:rFonts w:ascii="Corbel" w:hAnsi="Corbel"/>
          <w:noProof/>
          <w:szCs w:val="20"/>
          <w:lang w:val="es-ES"/>
        </w:rPr>
      </w:pPr>
    </w:p>
    <w:p w:rsidR="0043335F" w:rsidRDefault="0043335F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El sistema debe permitir agregar nuevos usuarios a los diferentes paquetes de entrenamiento con los que el gimnacion cuenta. Los paquetes de entrenamiento seran agregados por un administrador o empleado.</w:t>
      </w:r>
    </w:p>
    <w:p w:rsidR="0043335F" w:rsidRDefault="0043335F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Para los paquetes de entrenamiento la informacion que se desea guardar es la siguiete:</w:t>
      </w:r>
    </w:p>
    <w:p w:rsidR="0043335F" w:rsidRPr="0043335F" w:rsidRDefault="0043335F" w:rsidP="0043335F">
      <w:pPr>
        <w:pStyle w:val="Prrafodelista"/>
        <w:numPr>
          <w:ilvl w:val="0"/>
          <w:numId w:val="2"/>
        </w:numPr>
        <w:rPr>
          <w:rFonts w:ascii="Corbel" w:hAnsi="Corbel"/>
          <w:noProof/>
          <w:szCs w:val="20"/>
          <w:lang w:val="es-ES"/>
        </w:rPr>
      </w:pPr>
      <w:r w:rsidRPr="0043335F">
        <w:rPr>
          <w:rFonts w:ascii="Corbel" w:hAnsi="Corbel"/>
          <w:noProof/>
          <w:szCs w:val="20"/>
          <w:lang w:val="es-ES"/>
        </w:rPr>
        <w:t>Nombre del paquete.</w:t>
      </w:r>
    </w:p>
    <w:p w:rsidR="0043335F" w:rsidRPr="0043335F" w:rsidRDefault="0043335F" w:rsidP="0043335F">
      <w:pPr>
        <w:pStyle w:val="Prrafodelista"/>
        <w:numPr>
          <w:ilvl w:val="0"/>
          <w:numId w:val="2"/>
        </w:numPr>
        <w:rPr>
          <w:rFonts w:ascii="Corbel" w:hAnsi="Corbel"/>
          <w:noProof/>
          <w:szCs w:val="20"/>
          <w:lang w:val="es-ES"/>
        </w:rPr>
      </w:pPr>
      <w:r w:rsidRPr="0043335F">
        <w:rPr>
          <w:rFonts w:ascii="Corbel" w:hAnsi="Corbel"/>
          <w:noProof/>
          <w:szCs w:val="20"/>
          <w:lang w:val="es-ES"/>
        </w:rPr>
        <w:t>Descripcion del paquete.</w:t>
      </w:r>
    </w:p>
    <w:p w:rsidR="0043335F" w:rsidRDefault="0043335F" w:rsidP="0043335F">
      <w:pPr>
        <w:pStyle w:val="Prrafodelista"/>
        <w:numPr>
          <w:ilvl w:val="0"/>
          <w:numId w:val="2"/>
        </w:numPr>
        <w:rPr>
          <w:rFonts w:ascii="Corbel" w:hAnsi="Corbel"/>
          <w:noProof/>
          <w:szCs w:val="20"/>
          <w:lang w:val="es-ES"/>
        </w:rPr>
      </w:pPr>
      <w:r w:rsidRPr="0043335F">
        <w:rPr>
          <w:rFonts w:ascii="Corbel" w:hAnsi="Corbel"/>
          <w:noProof/>
          <w:szCs w:val="20"/>
          <w:lang w:val="es-ES"/>
        </w:rPr>
        <w:t>costo mensual del paquete.</w:t>
      </w:r>
    </w:p>
    <w:p w:rsidR="00F60B07" w:rsidRDefault="00F60B07" w:rsidP="00F60B07">
      <w:pPr>
        <w:rPr>
          <w:rFonts w:ascii="Corbel" w:hAnsi="Corbel"/>
          <w:noProof/>
          <w:szCs w:val="20"/>
          <w:lang w:val="es-ES"/>
        </w:rPr>
      </w:pPr>
    </w:p>
    <w:p w:rsidR="00F60B07" w:rsidRDefault="00F60B07" w:rsidP="00F60B07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Se desea que el sistema sea capaz de mostrar y ordenar a los usuarios que le queden 15 dias por pagar su suscripcion a los difrentes paquetes que pudieran tener contratados.</w:t>
      </w:r>
    </w:p>
    <w:p w:rsidR="00F60B07" w:rsidRDefault="00F60B07" w:rsidP="00F60B07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 xml:space="preserve">El sistema debera de poder generar un un reporte (Descargable) de los usuarios suscritos, y las con las ganancias del mes. </w:t>
      </w:r>
    </w:p>
    <w:p w:rsidR="00F60B07" w:rsidRDefault="00F60B07" w:rsidP="00F60B07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Los usuarios podran pagar suscripciones por adelantado y las suscrpciones son por mensualidades.</w:t>
      </w:r>
    </w:p>
    <w:p w:rsidR="00F60B07" w:rsidRPr="00F60B07" w:rsidRDefault="00F60B07" w:rsidP="00F60B07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El sistema debera de notificar</w:t>
      </w:r>
      <w:r w:rsidR="00397249">
        <w:rPr>
          <w:rFonts w:ascii="Corbel" w:hAnsi="Corbel"/>
          <w:noProof/>
          <w:szCs w:val="20"/>
          <w:lang w:val="es-ES"/>
        </w:rPr>
        <w:t xml:space="preserve"> cuando a un usuario este por vencer su suscripcion.</w:t>
      </w:r>
      <w:bookmarkStart w:id="0" w:name="_GoBack"/>
      <w:bookmarkEnd w:id="0"/>
    </w:p>
    <w:sectPr w:rsidR="00F60B07" w:rsidRPr="00F60B0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78C" w:rsidRDefault="0074278C">
      <w:pPr>
        <w:spacing w:after="0"/>
      </w:pPr>
      <w:r>
        <w:separator/>
      </w:r>
    </w:p>
  </w:endnote>
  <w:endnote w:type="continuationSeparator" w:id="0">
    <w:p w:rsidR="0074278C" w:rsidRDefault="007427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78C" w:rsidRDefault="0074278C">
      <w:pPr>
        <w:spacing w:after="0"/>
      </w:pPr>
      <w:r>
        <w:separator/>
      </w:r>
    </w:p>
  </w:footnote>
  <w:footnote w:type="continuationSeparator" w:id="0">
    <w:p w:rsidR="0074278C" w:rsidRDefault="007427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B0A6A"/>
    <w:multiLevelType w:val="hybridMultilevel"/>
    <w:tmpl w:val="8DC6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5F"/>
    <w:rsid w:val="00066685"/>
    <w:rsid w:val="00397249"/>
    <w:rsid w:val="0043335F"/>
    <w:rsid w:val="0074278C"/>
    <w:rsid w:val="007E1FB1"/>
    <w:rsid w:val="00F26506"/>
    <w:rsid w:val="00F6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168677-9560-4D38-AC28-BE767DF1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21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Fierro</dc:creator>
  <cp:keywords/>
  <dc:description/>
  <cp:lastModifiedBy>Daniel Fierro</cp:lastModifiedBy>
  <cp:revision>2</cp:revision>
  <dcterms:created xsi:type="dcterms:W3CDTF">2017-08-26T15:13:00Z</dcterms:created>
  <dcterms:modified xsi:type="dcterms:W3CDTF">2017-08-26T15:35:00Z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